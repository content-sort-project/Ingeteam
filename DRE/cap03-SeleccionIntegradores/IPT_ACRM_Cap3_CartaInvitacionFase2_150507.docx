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E7" w:rsidRPr="00471562" w:rsidRDefault="004462E7" w:rsidP="004462E7">
      <w:pPr>
        <w:ind w:left="708" w:hanging="708"/>
      </w:pPr>
    </w:p>
    <w:p w:rsidR="004462E7" w:rsidRPr="00471562" w:rsidRDefault="004462E7" w:rsidP="004462E7"/>
    <w:p w:rsidR="004462E7" w:rsidRPr="00471562" w:rsidRDefault="004462E7" w:rsidP="004462E7"/>
    <w:p w:rsidR="004462E7" w:rsidRPr="00C54E32" w:rsidRDefault="004462E7" w:rsidP="004462E7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4462E7" w:rsidRPr="00C54E32" w:rsidRDefault="004462E7" w:rsidP="004462E7">
      <w:pPr>
        <w:rPr>
          <w:sz w:val="24"/>
        </w:rPr>
      </w:pPr>
      <w:proofErr w:type="spellStart"/>
      <w:r w:rsidRPr="00C54E32">
        <w:rPr>
          <w:sz w:val="24"/>
        </w:rPr>
        <w:t>Sarriguren</w:t>
      </w:r>
      <w:proofErr w:type="spellEnd"/>
      <w:r w:rsidRPr="00C54E32">
        <w:rPr>
          <w:sz w:val="24"/>
        </w:rPr>
        <w:t>, 1 de Junio de 2015</w:t>
      </w:r>
    </w:p>
    <w:p w:rsidR="004462E7" w:rsidRPr="00CB3E52" w:rsidRDefault="004462E7" w:rsidP="004462E7"/>
    <w:p w:rsidR="004462E7" w:rsidRDefault="004462E7" w:rsidP="004462E7"/>
    <w:p w:rsidR="004462E7" w:rsidRDefault="004462E7" w:rsidP="004462E7"/>
    <w:p w:rsidR="004462E7" w:rsidRDefault="004462E7" w:rsidP="004462E7"/>
    <w:p w:rsidR="004462E7" w:rsidRPr="00C54E32" w:rsidRDefault="004462E7" w:rsidP="004462E7">
      <w:pPr>
        <w:rPr>
          <w:sz w:val="24"/>
        </w:rPr>
      </w:pPr>
      <w:r w:rsidRPr="00CB3E52">
        <w:br/>
      </w:r>
      <w:r w:rsidRPr="00C54E32">
        <w:rPr>
          <w:sz w:val="24"/>
        </w:rPr>
        <w:t>Estimados señores,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  <w:r w:rsidRPr="00C54E32">
        <w:rPr>
          <w:sz w:val="24"/>
        </w:rPr>
        <w:tab/>
        <w:t xml:space="preserve">Desde </w:t>
      </w:r>
      <w:r>
        <w:rPr>
          <w:sz w:val="24"/>
        </w:rPr>
        <w:t xml:space="preserve">el </w:t>
      </w:r>
      <w:r w:rsidRPr="00C54E32">
        <w:rPr>
          <w:sz w:val="24"/>
        </w:rPr>
        <w:t xml:space="preserve">área </w:t>
      </w:r>
      <w:r w:rsidRPr="00C54E32">
        <w:rPr>
          <w:b/>
          <w:sz w:val="24"/>
        </w:rPr>
        <w:t xml:space="preserve">Fotovoltaica </w:t>
      </w:r>
      <w:r w:rsidRPr="00C54E32">
        <w:rPr>
          <w:sz w:val="24"/>
        </w:rPr>
        <w:t xml:space="preserve">de la división de </w:t>
      </w:r>
      <w:r w:rsidRPr="00C54E32">
        <w:rPr>
          <w:b/>
          <w:sz w:val="24"/>
        </w:rPr>
        <w:t xml:space="preserve">Energy </w:t>
      </w:r>
      <w:r w:rsidRPr="00C54E32">
        <w:rPr>
          <w:sz w:val="24"/>
        </w:rPr>
        <w:t>de</w:t>
      </w:r>
      <w:r w:rsidRPr="00C54E32">
        <w:rPr>
          <w:b/>
          <w:sz w:val="24"/>
        </w:rPr>
        <w:t xml:space="preserve"> Ingeteam Power Technology</w:t>
      </w:r>
      <w:r>
        <w:rPr>
          <w:sz w:val="24"/>
        </w:rPr>
        <w:t>,</w:t>
      </w:r>
      <w:r w:rsidRPr="00C54E32">
        <w:rPr>
          <w:sz w:val="24"/>
        </w:rPr>
        <w:t xml:space="preserve"> nos complace invitarle</w:t>
      </w:r>
      <w:r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para el </w:t>
      </w:r>
      <w:r w:rsidRPr="00CB2F91">
        <w:rPr>
          <w:b/>
          <w:sz w:val="24"/>
        </w:rPr>
        <w:t>Proyecto de Implantación de un CRM</w:t>
      </w:r>
      <w:r w:rsidRPr="00C54E32">
        <w:rPr>
          <w:sz w:val="24"/>
        </w:rPr>
        <w:t xml:space="preserve"> en dicha área.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  <w:r w:rsidRPr="00C54E32">
        <w:rPr>
          <w:sz w:val="24"/>
        </w:rPr>
        <w:tab/>
        <w:t>Este proceso de selección consistirá en una fase inicial donde se solicitará una demo personalizada del CRM, junto con información técnico-comercial de empresa que consideramos importante para evaluar la idoneidad de su compañía. A continuación, a las empresas seleccionadas se les invitará a presentar una propuesta técnico-económica para la implantación del CRM, implantación que está prevista llevar a cabo a lo largo del segundo semestre de este año.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ind w:firstLine="708"/>
        <w:rPr>
          <w:sz w:val="24"/>
        </w:rPr>
      </w:pPr>
      <w:r w:rsidRPr="00C54E32">
        <w:rPr>
          <w:sz w:val="24"/>
        </w:rPr>
        <w:t xml:space="preserve">En la confianza que encontrará interesante nuestra </w:t>
      </w:r>
      <w:r>
        <w:rPr>
          <w:sz w:val="24"/>
        </w:rPr>
        <w:t>invitación</w:t>
      </w:r>
      <w:r w:rsidRPr="00C54E32">
        <w:rPr>
          <w:sz w:val="24"/>
        </w:rPr>
        <w:t xml:space="preserve">, le agradeceremos mucho si nos pudiera enviar, en breve, a la dirección de correo electrónico </w:t>
      </w:r>
      <w:hyperlink r:id="rId6" w:history="1">
        <w:r w:rsidRPr="00C54E32">
          <w:rPr>
            <w:rStyle w:val="Hipervnculo"/>
            <w:sz w:val="24"/>
          </w:rPr>
          <w:t>XXXXX@ingeteam.com</w:t>
        </w:r>
      </w:hyperlink>
      <w:r w:rsidRPr="00C54E32">
        <w:rPr>
          <w:sz w:val="24"/>
        </w:rPr>
        <w:t xml:space="preserve"> (rogándoles que de momento no se pongan en contacto con nosotros a través de ningún otro medio), una respuesta sobre su aceptación a participar en este proceso de selección, así como el anexo I que recoge información sobre su compañía. De esta forma les podremos hacer llegar la documentación pertinente para iniciar </w:t>
      </w:r>
      <w:r>
        <w:rPr>
          <w:sz w:val="24"/>
        </w:rPr>
        <w:t>dicho</w:t>
      </w:r>
      <w:r w:rsidRPr="00C54E32">
        <w:rPr>
          <w:sz w:val="24"/>
        </w:rPr>
        <w:t xml:space="preserve"> proceso de selección.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  <w:r w:rsidRPr="00C54E32">
        <w:rPr>
          <w:sz w:val="24"/>
        </w:rPr>
        <w:tab/>
        <w:t>Esperamos que nuestra oferta de colaboración sea de su interés, y quedamos a la espera de sus comentarios.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</w:p>
    <w:p w:rsidR="004462E7" w:rsidRPr="00C54E32" w:rsidRDefault="004462E7" w:rsidP="004462E7">
      <w:pPr>
        <w:rPr>
          <w:sz w:val="24"/>
        </w:rPr>
      </w:pPr>
      <w:bookmarkStart w:id="0" w:name="_GoBack"/>
      <w:bookmarkEnd w:id="0"/>
    </w:p>
    <w:p w:rsidR="004462E7" w:rsidRPr="00C54E32" w:rsidRDefault="004462E7" w:rsidP="004462E7">
      <w:pPr>
        <w:rPr>
          <w:rStyle w:val="Hipervnculo"/>
          <w:sz w:val="24"/>
        </w:rPr>
      </w:pPr>
    </w:p>
    <w:p w:rsidR="004462E7" w:rsidRDefault="004462E7" w:rsidP="004462E7">
      <w:pPr>
        <w:rPr>
          <w:color w:val="FF0000"/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color w:val="FF0000"/>
          <w:sz w:val="24"/>
        </w:rPr>
        <w:t>Javier Villanueva</w:t>
      </w:r>
    </w:p>
    <w:p w:rsidR="00B4147F" w:rsidRDefault="002E4404">
      <w:r>
        <w:t xml:space="preserve"> </w:t>
      </w:r>
    </w:p>
    <w:sectPr w:rsidR="00B4147F" w:rsidSect="00B4147F">
      <w:footerReference w:type="default" r:id="rId7"/>
      <w:pgSz w:w="11906" w:h="16838"/>
      <w:pgMar w:top="1951" w:right="849" w:bottom="1417" w:left="851" w:header="708" w:footer="17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E25" w:rsidRDefault="00034E25">
      <w:r>
        <w:separator/>
      </w:r>
    </w:p>
  </w:endnote>
  <w:endnote w:type="continuationSeparator" w:id="0">
    <w:p w:rsidR="00034E25" w:rsidRDefault="0003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7F" w:rsidRDefault="000B063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386715</wp:posOffset>
              </wp:positionV>
              <wp:extent cx="4979035" cy="565150"/>
              <wp:effectExtent l="0" t="0" r="2540" b="635"/>
              <wp:wrapNone/>
              <wp:docPr id="1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Av. Ciudad de la Innovación, 13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 xml:space="preserve">31621 </w:t>
                          </w:r>
                          <w:proofErr w:type="spellStart"/>
                          <w:r>
                            <w:rPr>
                              <w:color w:val="808080"/>
                              <w:sz w:val="17"/>
                            </w:rPr>
                            <w:t>Sarriguren</w:t>
                          </w:r>
                          <w:proofErr w:type="spellEnd"/>
                          <w:r>
                            <w:rPr>
                              <w:color w:val="808080"/>
                              <w:sz w:val="17"/>
                            </w:rPr>
                            <w:t xml:space="preserve"> (Navarra)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Tel +34 948 288 000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Fax +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34 948 288 001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e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nergy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@ingeteam.com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-1.5pt;margin-top:30.45pt;width:392.05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crw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" filled="f" stroked="f">
              <v:textbox inset="0,0,0,0">
                <w:txbxContent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>
                      <w:rPr>
                        <w:color w:val="808080"/>
                        <w:sz w:val="17"/>
                      </w:rPr>
                      <w:t>Av. Ciudad de la Innovación, 13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– </w:t>
                    </w:r>
                    <w:r>
                      <w:rPr>
                        <w:color w:val="808080"/>
                        <w:sz w:val="17"/>
                      </w:rPr>
                      <w:t xml:space="preserve">31621 </w:t>
                    </w:r>
                    <w:proofErr w:type="spellStart"/>
                    <w:r>
                      <w:rPr>
                        <w:color w:val="808080"/>
                        <w:sz w:val="17"/>
                      </w:rPr>
                      <w:t>Sarriguren</w:t>
                    </w:r>
                    <w:proofErr w:type="spellEnd"/>
                    <w:r>
                      <w:rPr>
                        <w:color w:val="808080"/>
                        <w:sz w:val="17"/>
                      </w:rPr>
                      <w:t xml:space="preserve"> (Navarra)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</w:pPr>
                    <w:r>
                      <w:rPr>
                        <w:color w:val="808080"/>
                        <w:sz w:val="17"/>
                      </w:rPr>
                      <w:t>Tel +34 948 288 000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Fax +</w:t>
                    </w:r>
                    <w:r>
                      <w:rPr>
                        <w:color w:val="808080"/>
                        <w:sz w:val="17"/>
                      </w:rPr>
                      <w:t>34 948 288 001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</w:t>
                    </w:r>
                    <w:r w:rsidRPr="00B4147F">
                      <w:rPr>
                        <w:color w:val="808080"/>
                        <w:sz w:val="17"/>
                      </w:rPr>
                      <w:t>e</w:t>
                    </w:r>
                    <w:r>
                      <w:rPr>
                        <w:color w:val="808080"/>
                        <w:sz w:val="17"/>
                      </w:rPr>
                      <w:t>nergy</w:t>
                    </w:r>
                    <w:r w:rsidRPr="00B4147F">
                      <w:rPr>
                        <w:color w:val="808080"/>
                        <w:sz w:val="17"/>
                      </w:rPr>
                      <w:t>@ingeteam.com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316230</wp:posOffset>
              </wp:positionV>
              <wp:extent cx="6480175" cy="3810"/>
              <wp:effectExtent l="3175" t="1905" r="3175" b="3810"/>
              <wp:wrapNone/>
              <wp:docPr id="9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F5206" id="Rectangle 45" o:spid="_x0000_s1026" style="position:absolute;margin-left:-.5pt;margin-top:24.9pt;width:510.25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5951220</wp:posOffset>
              </wp:positionH>
              <wp:positionV relativeFrom="paragraph">
                <wp:posOffset>111125</wp:posOffset>
              </wp:positionV>
              <wp:extent cx="494030" cy="154940"/>
              <wp:effectExtent l="0" t="0" r="3175" b="635"/>
              <wp:wrapNone/>
              <wp:docPr id="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9B67FD" w:rsidRDefault="002E4404" w:rsidP="00B4147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4462E7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034E25"/>
                        <w:p w:rsidR="00B4147F" w:rsidRDefault="00034E25"/>
                        <w:p w:rsidR="00B4147F" w:rsidRPr="00266186" w:rsidRDefault="00034E25" w:rsidP="00B4147F"/>
                        <w:p w:rsidR="00B4147F" w:rsidRDefault="00034E25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4462E7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034E25" w:rsidP="00B4147F"/>
                        <w:p w:rsidR="00B4147F" w:rsidRDefault="00034E25" w:rsidP="00B4147F"/>
                        <w:p w:rsidR="00B4147F" w:rsidRPr="00266186" w:rsidRDefault="00034E25" w:rsidP="00B4147F"/>
                        <w:p w:rsidR="00B4147F" w:rsidRDefault="00034E25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4462E7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034E25" w:rsidP="00B4147F"/>
                        <w:p w:rsidR="00B4147F" w:rsidRDefault="00034E25" w:rsidP="00B4147F"/>
                        <w:p w:rsidR="00B4147F" w:rsidRPr="00266186" w:rsidRDefault="00034E25" w:rsidP="00B4147F"/>
                        <w:p w:rsidR="00B4147F" w:rsidRDefault="00034E25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4462E7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034E25" w:rsidP="00B4147F"/>
                        <w:p w:rsidR="00B4147F" w:rsidRDefault="00034E25" w:rsidP="00B4147F"/>
                        <w:p w:rsidR="00B4147F" w:rsidRPr="00266186" w:rsidRDefault="00034E25" w:rsidP="00B4147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27" type="#_x0000_t202" style="position:absolute;margin-left:468.6pt;margin-top:8.7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" filled="f" stroked="f">
              <v:textbox inset="0,0,0,0">
                <w:txbxContent>
                  <w:p w:rsidR="00B4147F" w:rsidRPr="009B67FD" w:rsidRDefault="002E4404" w:rsidP="00B4147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4462E7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034E25"/>
                  <w:p w:rsidR="00B4147F" w:rsidRDefault="00034E25"/>
                  <w:p w:rsidR="00B4147F" w:rsidRPr="00266186" w:rsidRDefault="00034E25" w:rsidP="00B4147F"/>
                  <w:p w:rsidR="00B4147F" w:rsidRDefault="00034E25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4462E7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034E25" w:rsidP="00B4147F"/>
                  <w:p w:rsidR="00B4147F" w:rsidRDefault="00034E25" w:rsidP="00B4147F"/>
                  <w:p w:rsidR="00B4147F" w:rsidRPr="00266186" w:rsidRDefault="00034E25" w:rsidP="00B4147F"/>
                  <w:p w:rsidR="00B4147F" w:rsidRDefault="00034E25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4462E7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034E25" w:rsidP="00B4147F"/>
                  <w:p w:rsidR="00B4147F" w:rsidRDefault="00034E25" w:rsidP="00B4147F"/>
                  <w:p w:rsidR="00B4147F" w:rsidRPr="00266186" w:rsidRDefault="00034E25" w:rsidP="00B4147F"/>
                  <w:p w:rsidR="00B4147F" w:rsidRDefault="00034E25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4462E7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034E25" w:rsidP="00B4147F"/>
                  <w:p w:rsidR="00B4147F" w:rsidRDefault="00034E25" w:rsidP="00B4147F"/>
                  <w:p w:rsidR="00B4147F" w:rsidRPr="00266186" w:rsidRDefault="00034E25" w:rsidP="00B4147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386715</wp:posOffset>
              </wp:positionV>
              <wp:extent cx="2031365" cy="154940"/>
              <wp:effectExtent l="3810" t="0" r="3175" b="127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500AD4" w:rsidRDefault="002E4404" w:rsidP="00B4147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B4147F" w:rsidRDefault="00034E25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034E25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034E25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8" type="#_x0000_t202" style="position:absolute;margin-left:347.55pt;margin-top:30.45pt;width:159.95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Jr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" filled="f" stroked="f">
              <v:textbox inset="0,0,0,0">
                <w:txbxContent>
                  <w:p w:rsidR="00B4147F" w:rsidRPr="00500AD4" w:rsidRDefault="002E4404" w:rsidP="00B4147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B4147F" w:rsidRDefault="00034E25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034E25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034E25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1214755</wp:posOffset>
              </wp:positionH>
              <wp:positionV relativeFrom="paragraph">
                <wp:posOffset>53975</wp:posOffset>
              </wp:positionV>
              <wp:extent cx="4000500" cy="228600"/>
              <wp:effectExtent l="0" t="0" r="4445" b="3175"/>
              <wp:wrapNone/>
              <wp:docPr id="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B4147F" w:rsidRDefault="00034E25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034E25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034E25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9" type="#_x0000_t202" style="position:absolute;margin-left:95.65pt;margin-top:4.2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6P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" filled="f" stroked="f">
              <v:textbox>
                <w:txbxContent>
                  <w:p w:rsidR="00B4147F" w:rsidRPr="00E66048" w:rsidRDefault="002E4404" w:rsidP="00B4147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B4147F" w:rsidRDefault="00034E25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034E25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034E25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-8923020</wp:posOffset>
              </wp:positionV>
              <wp:extent cx="2679700" cy="565150"/>
              <wp:effectExtent l="2540" t="1905" r="3810" b="4445"/>
              <wp:wrapNone/>
              <wp:docPr id="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0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Default="002E4404" w:rsidP="00B4147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034E25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034E25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3" name="Imagen 3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034E25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4" name="Imagen 4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0" type="#_x0000_t202" style="position:absolute;margin-left:149.45pt;margin-top:-702.6pt;width:211pt;height:4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" filled="f" stroked="f">
              <v:textbox>
                <w:txbxContent>
                  <w:p w:rsidR="00B4147F" w:rsidRDefault="002E4404" w:rsidP="00B4147F">
                    <w:pPr>
                      <w:jc w:val="center"/>
                    </w:pPr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034E25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034E25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3" name="Imagen 3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034E25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4" name="Imagen 4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E25" w:rsidRDefault="00034E25">
      <w:r>
        <w:separator/>
      </w:r>
    </w:p>
  </w:footnote>
  <w:footnote w:type="continuationSeparator" w:id="0">
    <w:p w:rsidR="00034E25" w:rsidRDefault="00034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34E25"/>
    <w:rsid w:val="000B0633"/>
    <w:rsid w:val="002D29B9"/>
    <w:rsid w:val="002E4404"/>
    <w:rsid w:val="004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AA1745-6364-4582-9916-053A33E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266186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266186"/>
  </w:style>
  <w:style w:type="character" w:styleId="Hipervnculo">
    <w:name w:val="Hyperlink"/>
    <w:basedOn w:val="Fuentedeprrafopredeter"/>
    <w:rsid w:val="00B4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XX@ingeteam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1.639\primer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primera_hoja_IPT_E.dot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Links>
    <vt:vector size="24" baseType="variant">
      <vt:variant>
        <vt:i4>5505040</vt:i4>
      </vt:variant>
      <vt:variant>
        <vt:i4>1991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1994</vt:i4>
      </vt:variant>
      <vt:variant>
        <vt:i4>1026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1997</vt:i4>
      </vt:variant>
      <vt:variant>
        <vt:i4>1027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2000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2</cp:revision>
  <dcterms:created xsi:type="dcterms:W3CDTF">2015-05-07T18:12:00Z</dcterms:created>
  <dcterms:modified xsi:type="dcterms:W3CDTF">2015-05-07T18:12:00Z</dcterms:modified>
</cp:coreProperties>
</file>