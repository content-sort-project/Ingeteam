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7F" w:rsidRDefault="002E4404">
      <w:r>
        <w:t xml:space="preserve"> </w:t>
      </w:r>
      <w:bookmarkStart w:id="0" w:name="_GoBack"/>
      <w:bookmarkEnd w:id="0"/>
    </w:p>
    <w:sectPr w:rsidR="00B4147F" w:rsidSect="00B4147F">
      <w:footerReference w:type="default" r:id="rId6"/>
      <w:pgSz w:w="11906" w:h="16838"/>
      <w:pgMar w:top="1951" w:right="849" w:bottom="1417" w:left="851" w:header="708" w:footer="17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9B9" w:rsidRDefault="002D29B9">
      <w:r>
        <w:separator/>
      </w:r>
    </w:p>
  </w:endnote>
  <w:endnote w:type="continuationSeparator" w:id="0">
    <w:p w:rsidR="002D29B9" w:rsidRDefault="002D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7F" w:rsidRDefault="000B063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386715</wp:posOffset>
              </wp:positionV>
              <wp:extent cx="4979035" cy="565150"/>
              <wp:effectExtent l="0" t="0" r="2540" b="635"/>
              <wp:wrapNone/>
              <wp:docPr id="1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903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 w:rsidRPr="009B67FD">
                            <w:rPr>
                              <w:b/>
                              <w:sz w:val="17"/>
                            </w:rPr>
                            <w:t>Energy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Av. Ciudad de la Innovación, 13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31621 Sarriguren (Navarra)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Tel +34 948 288 000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Fax +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34 948 288 001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e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nergy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@ingeteam.com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-1.5pt;margin-top:30.45pt;width:392.05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ycrw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" filled="f" stroked="f">
              <v:textbox inset="0,0,0,0">
                <w:txbxContent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 w:rsidRPr="009B67FD">
                      <w:rPr>
                        <w:b/>
                        <w:sz w:val="17"/>
                      </w:rPr>
                      <w:t>Energy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>
                      <w:rPr>
                        <w:color w:val="808080"/>
                        <w:sz w:val="17"/>
                      </w:rPr>
                      <w:t>Av. Ciudad de la Innovación, 13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– </w:t>
                    </w:r>
                    <w:r>
                      <w:rPr>
                        <w:color w:val="808080"/>
                        <w:sz w:val="17"/>
                      </w:rPr>
                      <w:t>31621 Sarriguren (Navarra)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</w:pPr>
                    <w:r>
                      <w:rPr>
                        <w:color w:val="808080"/>
                        <w:sz w:val="17"/>
                      </w:rPr>
                      <w:t>Tel +34 948 288 000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Fax +</w:t>
                    </w:r>
                    <w:r>
                      <w:rPr>
                        <w:color w:val="808080"/>
                        <w:sz w:val="17"/>
                      </w:rPr>
                      <w:t>34 948 288 001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</w:t>
                    </w:r>
                    <w:r w:rsidRPr="00B4147F">
                      <w:rPr>
                        <w:color w:val="808080"/>
                        <w:sz w:val="17"/>
                      </w:rPr>
                      <w:t>e</w:t>
                    </w:r>
                    <w:r>
                      <w:rPr>
                        <w:color w:val="808080"/>
                        <w:sz w:val="17"/>
                      </w:rPr>
                      <w:t>nergy</w:t>
                    </w:r>
                    <w:r w:rsidRPr="00B4147F">
                      <w:rPr>
                        <w:color w:val="808080"/>
                        <w:sz w:val="17"/>
                      </w:rPr>
                      <w:t>@ingeteam.com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316230</wp:posOffset>
              </wp:positionV>
              <wp:extent cx="6480175" cy="3810"/>
              <wp:effectExtent l="3175" t="1905" r="3175" b="3810"/>
              <wp:wrapNone/>
              <wp:docPr id="9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F5206" id="Rectangle 45" o:spid="_x0000_s1026" style="position:absolute;margin-left:-.5pt;margin-top:24.9pt;width:510.25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" fillcolor="gray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5951220</wp:posOffset>
              </wp:positionH>
              <wp:positionV relativeFrom="paragraph">
                <wp:posOffset>111125</wp:posOffset>
              </wp:positionV>
              <wp:extent cx="494030" cy="154940"/>
              <wp:effectExtent l="0" t="0" r="3175" b="635"/>
              <wp:wrapNone/>
              <wp:docPr id="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9B67FD" w:rsidRDefault="002E4404" w:rsidP="00B4147F">
                          <w:pPr>
                            <w:jc w:val="right"/>
                            <w:rPr>
                              <w:color w:val="808080"/>
                              <w:sz w:val="16"/>
                            </w:rPr>
                          </w:pPr>
                          <w:r w:rsidRPr="009B67FD">
                            <w:rPr>
                              <w:color w:val="808080"/>
                              <w:sz w:val="16"/>
                            </w:rPr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0B0633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2D29B9"/>
                        <w:p w:rsidR="00B4147F" w:rsidRDefault="002D29B9"/>
                        <w:p w:rsidR="00B4147F" w:rsidRPr="00266186" w:rsidRDefault="002D29B9" w:rsidP="00B4147F"/>
                        <w:p w:rsidR="00B4147F" w:rsidRDefault="002D29B9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0B0633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2D29B9" w:rsidP="00B4147F"/>
                        <w:p w:rsidR="00B4147F" w:rsidRDefault="002D29B9" w:rsidP="00B4147F"/>
                        <w:p w:rsidR="00B4147F" w:rsidRPr="00266186" w:rsidRDefault="002D29B9" w:rsidP="00B4147F"/>
                        <w:p w:rsidR="00B4147F" w:rsidRDefault="002D29B9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0B0633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2D29B9" w:rsidP="00B4147F"/>
                        <w:p w:rsidR="00B4147F" w:rsidRDefault="002D29B9" w:rsidP="00B4147F"/>
                        <w:p w:rsidR="00B4147F" w:rsidRPr="00266186" w:rsidRDefault="002D29B9" w:rsidP="00B4147F"/>
                        <w:p w:rsidR="00B4147F" w:rsidRDefault="002D29B9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0B0633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2D29B9" w:rsidP="00B4147F"/>
                        <w:p w:rsidR="00B4147F" w:rsidRDefault="002D29B9" w:rsidP="00B4147F"/>
                        <w:p w:rsidR="00B4147F" w:rsidRPr="00266186" w:rsidRDefault="002D29B9" w:rsidP="00B4147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27" type="#_x0000_t202" style="position:absolute;margin-left:468.6pt;margin-top:8.75pt;width:38.9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" filled="f" stroked="f">
              <v:textbox inset="0,0,0,0">
                <w:txbxContent>
                  <w:p w:rsidR="00B4147F" w:rsidRPr="009B67FD" w:rsidRDefault="002E4404" w:rsidP="00B4147F">
                    <w:pPr>
                      <w:jc w:val="right"/>
                      <w:rPr>
                        <w:color w:val="808080"/>
                        <w:sz w:val="16"/>
                      </w:rPr>
                    </w:pPr>
                    <w:r w:rsidRPr="009B67FD">
                      <w:rPr>
                        <w:color w:val="808080"/>
                        <w:sz w:val="16"/>
                      </w:rPr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0B0633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2D29B9"/>
                  <w:p w:rsidR="00B4147F" w:rsidRDefault="002D29B9"/>
                  <w:p w:rsidR="00B4147F" w:rsidRPr="00266186" w:rsidRDefault="002D29B9" w:rsidP="00B4147F"/>
                  <w:p w:rsidR="00B4147F" w:rsidRDefault="002D29B9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0B0633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2D29B9" w:rsidP="00B4147F"/>
                  <w:p w:rsidR="00B4147F" w:rsidRDefault="002D29B9" w:rsidP="00B4147F"/>
                  <w:p w:rsidR="00B4147F" w:rsidRPr="00266186" w:rsidRDefault="002D29B9" w:rsidP="00B4147F"/>
                  <w:p w:rsidR="00B4147F" w:rsidRDefault="002D29B9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0B0633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2D29B9" w:rsidP="00B4147F"/>
                  <w:p w:rsidR="00B4147F" w:rsidRDefault="002D29B9" w:rsidP="00B4147F"/>
                  <w:p w:rsidR="00B4147F" w:rsidRPr="00266186" w:rsidRDefault="002D29B9" w:rsidP="00B4147F"/>
                  <w:p w:rsidR="00B4147F" w:rsidRDefault="002D29B9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0B0633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2D29B9" w:rsidP="00B4147F"/>
                  <w:p w:rsidR="00B4147F" w:rsidRDefault="002D29B9" w:rsidP="00B4147F"/>
                  <w:p w:rsidR="00B4147F" w:rsidRPr="00266186" w:rsidRDefault="002D29B9" w:rsidP="00B4147F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4413885</wp:posOffset>
              </wp:positionH>
              <wp:positionV relativeFrom="paragraph">
                <wp:posOffset>386715</wp:posOffset>
              </wp:positionV>
              <wp:extent cx="2031365" cy="154940"/>
              <wp:effectExtent l="3810" t="0" r="3175" b="127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500AD4" w:rsidRDefault="002E4404" w:rsidP="00B4147F">
                          <w:pPr>
                            <w:jc w:val="right"/>
                            <w:rPr>
                              <w:b/>
                              <w:color w:val="808080"/>
                              <w:sz w:val="20"/>
                            </w:rPr>
                          </w:pPr>
                          <w:r w:rsidRPr="00500AD4">
                            <w:rPr>
                              <w:b/>
                              <w:color w:val="808080"/>
                              <w:sz w:val="20"/>
                            </w:rPr>
                            <w:t>www.ingeteam.com</w:t>
                          </w:r>
                        </w:p>
                        <w:p w:rsidR="00B4147F" w:rsidRDefault="002D29B9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2D29B9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2D29B9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8" type="#_x0000_t202" style="position:absolute;margin-left:347.55pt;margin-top:30.45pt;width:159.95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Jr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" filled="f" stroked="f">
              <v:textbox inset="0,0,0,0">
                <w:txbxContent>
                  <w:p w:rsidR="00B4147F" w:rsidRPr="00500AD4" w:rsidRDefault="002E4404" w:rsidP="00B4147F">
                    <w:pPr>
                      <w:jc w:val="right"/>
                      <w:rPr>
                        <w:b/>
                        <w:color w:val="808080"/>
                        <w:sz w:val="20"/>
                      </w:rPr>
                    </w:pPr>
                    <w:r w:rsidRPr="00500AD4">
                      <w:rPr>
                        <w:b/>
                        <w:color w:val="808080"/>
                        <w:sz w:val="20"/>
                      </w:rPr>
                      <w:t>www.ingeteam.com</w:t>
                    </w:r>
                  </w:p>
                  <w:p w:rsidR="00B4147F" w:rsidRDefault="002D29B9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2D29B9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2D29B9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1214755</wp:posOffset>
              </wp:positionH>
              <wp:positionV relativeFrom="paragraph">
                <wp:posOffset>53975</wp:posOffset>
              </wp:positionV>
              <wp:extent cx="4000500" cy="228600"/>
              <wp:effectExtent l="0" t="0" r="4445" b="3175"/>
              <wp:wrapNone/>
              <wp:docPr id="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66048">
                            <w:rPr>
                              <w:b/>
                              <w:sz w:val="20"/>
                            </w:rPr>
                            <w:t>Ingeteam Power Technology S.A.</w:t>
                          </w:r>
                        </w:p>
                        <w:p w:rsidR="00B4147F" w:rsidRDefault="002D29B9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2D29B9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2D29B9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9" type="#_x0000_t202" style="position:absolute;margin-left:95.65pt;margin-top:4.25pt;width:3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6P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" filled="f" stroked="f">
              <v:textbox>
                <w:txbxContent>
                  <w:p w:rsidR="00B4147F" w:rsidRPr="00E66048" w:rsidRDefault="002E4404" w:rsidP="00B4147F">
                    <w:pPr>
                      <w:jc w:val="center"/>
                      <w:rPr>
                        <w:b/>
                        <w:sz w:val="20"/>
                      </w:rPr>
                    </w:pPr>
                    <w:r w:rsidRPr="00E66048">
                      <w:rPr>
                        <w:b/>
                        <w:sz w:val="20"/>
                      </w:rPr>
                      <w:t>Ingeteam Power Technology S.A.</w:t>
                    </w:r>
                  </w:p>
                  <w:p w:rsidR="00B4147F" w:rsidRDefault="002D29B9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2D29B9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2D29B9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1898015</wp:posOffset>
              </wp:positionH>
              <wp:positionV relativeFrom="paragraph">
                <wp:posOffset>-8923020</wp:posOffset>
              </wp:positionV>
              <wp:extent cx="2679700" cy="565150"/>
              <wp:effectExtent l="2540" t="1905" r="3810" b="4445"/>
              <wp:wrapNone/>
              <wp:docPr id="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0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Default="002E4404" w:rsidP="00B4147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1" name="Imagen 1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2D29B9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2" name="Imagen 2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2D29B9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3" name="Imagen 3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2D29B9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4" name="Imagen 4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0" type="#_x0000_t202" style="position:absolute;margin-left:149.45pt;margin-top:-702.6pt;width:211pt;height:4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I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" filled="f" stroked="f">
              <v:textbox>
                <w:txbxContent>
                  <w:p w:rsidR="00B4147F" w:rsidRDefault="002E4404" w:rsidP="00B4147F">
                    <w:pPr>
                      <w:jc w:val="center"/>
                    </w:pPr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1" name="Imagen 1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2D29B9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2" name="Imagen 2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2D29B9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3" name="Imagen 3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2D29B9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4" name="Imagen 4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9B9" w:rsidRDefault="002D29B9">
      <w:r>
        <w:separator/>
      </w:r>
    </w:p>
  </w:footnote>
  <w:footnote w:type="continuationSeparator" w:id="0">
    <w:p w:rsidR="002D29B9" w:rsidRDefault="002D2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3"/>
    <w:rsid w:val="000B0633"/>
    <w:rsid w:val="002D29B9"/>
    <w:rsid w:val="002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AA1745-6364-4582-9916-053A33E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tilo Ingeteam"/>
    <w:autoRedefine/>
    <w:qFormat/>
    <w:rsid w:val="00266186"/>
    <w:rPr>
      <w:rFonts w:ascii="Arial" w:hAnsi="Arial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048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rsid w:val="00E66048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266186"/>
  </w:style>
  <w:style w:type="character" w:styleId="Hipervnculo">
    <w:name w:val="Hyperlink"/>
    <w:basedOn w:val="Fuentedeprrafopredeter"/>
    <w:rsid w:val="00B4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rin\AppData\Local\Temp\Rar$DI01.639\primera_hoja_IPT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primera_hoja_IPT_E.dot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Links>
    <vt:vector size="24" baseType="variant">
      <vt:variant>
        <vt:i4>5505040</vt:i4>
      </vt:variant>
      <vt:variant>
        <vt:i4>1991</vt:i4>
      </vt:variant>
      <vt:variant>
        <vt:i4>1025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1994</vt:i4>
      </vt:variant>
      <vt:variant>
        <vt:i4>1026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1997</vt:i4>
      </vt:variant>
      <vt:variant>
        <vt:i4>1027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2000</vt:i4>
      </vt:variant>
      <vt:variant>
        <vt:i4>1028</vt:i4>
      </vt:variant>
      <vt:variant>
        <vt:i4>1</vt:i4>
      </vt:variant>
      <vt:variant>
        <vt:lpwstr>logo_cabecera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I.M.G.. Marín García</dc:creator>
  <cp:lastModifiedBy>Arturo Albacete</cp:lastModifiedBy>
  <cp:revision>2</cp:revision>
  <dcterms:created xsi:type="dcterms:W3CDTF">2015-05-07T18:10:00Z</dcterms:created>
  <dcterms:modified xsi:type="dcterms:W3CDTF">2015-05-07T18:10:00Z</dcterms:modified>
</cp:coreProperties>
</file>