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BF" w:rsidRPr="00500AD4" w:rsidRDefault="009D2C8F" w:rsidP="002E2ABF">
      <w:bookmarkStart w:id="0" w:name="_GoBack"/>
      <w:bookmarkEnd w:id="0"/>
    </w:p>
    <w:sectPr w:rsidR="002E2ABF" w:rsidRPr="00500AD4" w:rsidSect="002E2ABF">
      <w:footerReference w:type="default" r:id="rId6"/>
      <w:pgSz w:w="11906" w:h="16838"/>
      <w:pgMar w:top="1525" w:right="849" w:bottom="1417" w:left="851" w:header="568" w:footer="125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8F" w:rsidRDefault="009D2C8F">
      <w:r>
        <w:separator/>
      </w:r>
    </w:p>
  </w:endnote>
  <w:endnote w:type="continuationSeparator" w:id="0">
    <w:p w:rsidR="009D2C8F" w:rsidRDefault="009D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ABF" w:rsidRDefault="00E7708A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-31750</wp:posOffset>
              </wp:positionH>
              <wp:positionV relativeFrom="paragraph">
                <wp:posOffset>443230</wp:posOffset>
              </wp:positionV>
              <wp:extent cx="457200" cy="228600"/>
              <wp:effectExtent l="0" t="0" r="3175" b="444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ABF" w:rsidRPr="00E66048" w:rsidRDefault="00BF04DD" w:rsidP="002E2ABF"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2.5pt;margin-top:34.9pt;width:3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RqgIAAKk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" filled="f" stroked="f">
              <v:textbox inset="0,0,0,0">
                <w:txbxContent>
                  <w:p w:rsidR="002E2ABF" w:rsidRPr="00E66048" w:rsidRDefault="00BF04DD" w:rsidP="002E2ABF"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4445000</wp:posOffset>
              </wp:positionH>
              <wp:positionV relativeFrom="paragraph">
                <wp:posOffset>443230</wp:posOffset>
              </wp:positionV>
              <wp:extent cx="2031365" cy="154940"/>
              <wp:effectExtent l="0" t="0" r="635" b="1905"/>
              <wp:wrapNone/>
              <wp:docPr id="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ABF" w:rsidRPr="00500AD4" w:rsidRDefault="00BF04DD" w:rsidP="002E2AB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2E2ABF" w:rsidRDefault="009D2C8F"/>
                        <w:p w:rsidR="002E2ABF" w:rsidRPr="00500AD4" w:rsidRDefault="00BF04DD" w:rsidP="002E2AB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350pt;margin-top:34.9pt;width:159.95pt;height:1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Od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" filled="f" stroked="f">
              <v:textbox inset="0,0,0,0">
                <w:txbxContent>
                  <w:p w:rsidR="002E2ABF" w:rsidRPr="00500AD4" w:rsidRDefault="00BF04DD" w:rsidP="002E2AB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2E2ABF" w:rsidRDefault="009D2C8F"/>
                  <w:p w:rsidR="002E2ABF" w:rsidRPr="00500AD4" w:rsidRDefault="00BF04DD" w:rsidP="002E2AB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156845</wp:posOffset>
              </wp:positionV>
              <wp:extent cx="494030" cy="154940"/>
              <wp:effectExtent l="2540" t="4445" r="0" b="2540"/>
              <wp:wrapNone/>
              <wp:docPr id="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ABF" w:rsidRPr="009B67FD" w:rsidRDefault="00BF04DD" w:rsidP="002E2AB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E7708A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2E2ABF" w:rsidRPr="002E2ABF" w:rsidRDefault="009D2C8F" w:rsidP="002E2ABF"/>
                        <w:p w:rsidR="002E2ABF" w:rsidRDefault="009D2C8F"/>
                        <w:p w:rsidR="002E2ABF" w:rsidRPr="009B67FD" w:rsidRDefault="00BF04DD" w:rsidP="002E2AB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E7708A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2E2ABF" w:rsidRPr="002E2ABF" w:rsidRDefault="009D2C8F" w:rsidP="002E2A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28" type="#_x0000_t202" style="position:absolute;margin-left:471.2pt;margin-top:12.3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" filled="f" stroked="f">
              <v:textbox inset="0,0,0,0">
                <w:txbxContent>
                  <w:p w:rsidR="002E2ABF" w:rsidRPr="009B67FD" w:rsidRDefault="00BF04DD" w:rsidP="002E2AB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E7708A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2E2ABF" w:rsidRPr="002E2ABF" w:rsidRDefault="009D2C8F" w:rsidP="002E2ABF"/>
                  <w:p w:rsidR="002E2ABF" w:rsidRDefault="009D2C8F"/>
                  <w:p w:rsidR="002E2ABF" w:rsidRPr="009B67FD" w:rsidRDefault="00BF04DD" w:rsidP="002E2AB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E7708A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2E2ABF" w:rsidRPr="002E2ABF" w:rsidRDefault="009D2C8F" w:rsidP="002E2AB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379095</wp:posOffset>
              </wp:positionV>
              <wp:extent cx="6480175" cy="6985"/>
              <wp:effectExtent l="0" t="0" r="0" b="4445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6985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224A89" id="Rectangle 21" o:spid="_x0000_s1026" style="position:absolute;margin-left:-.15pt;margin-top:29.85pt;width:510.25pt;height: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1240790</wp:posOffset>
              </wp:positionH>
              <wp:positionV relativeFrom="paragraph">
                <wp:posOffset>121285</wp:posOffset>
              </wp:positionV>
              <wp:extent cx="4000500" cy="228600"/>
              <wp:effectExtent l="2540" t="0" r="0" b="254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ABF" w:rsidRPr="00E66048" w:rsidRDefault="00BF04DD" w:rsidP="002E2AB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2E2ABF" w:rsidRDefault="009D2C8F"/>
                        <w:p w:rsidR="002E2ABF" w:rsidRPr="00E66048" w:rsidRDefault="00BF04DD" w:rsidP="002E2ABF">
                          <w:r w:rsidRPr="00E66048">
                            <w:t>Nombre Empresa,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9" type="#_x0000_t202" style="position:absolute;margin-left:97.7pt;margin-top:9.5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Ix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" filled="f" stroked="f">
              <v:textbox>
                <w:txbxContent>
                  <w:p w:rsidR="002E2ABF" w:rsidRPr="00E66048" w:rsidRDefault="00BF04DD" w:rsidP="002E2AB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2E2ABF" w:rsidRDefault="009D2C8F"/>
                  <w:p w:rsidR="002E2ABF" w:rsidRPr="00E66048" w:rsidRDefault="00BF04DD" w:rsidP="002E2ABF">
                    <w:r w:rsidRPr="00E66048">
                      <w:t>Nombre Empresa,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-102870</wp:posOffset>
              </wp:positionH>
              <wp:positionV relativeFrom="paragraph">
                <wp:posOffset>-9336405</wp:posOffset>
              </wp:positionV>
              <wp:extent cx="1556385" cy="457200"/>
              <wp:effectExtent l="1905" t="0" r="3810" b="1905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638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ABF" w:rsidRDefault="00BF04DD" w:rsidP="002E2AB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257300" cy="276225"/>
                                <wp:effectExtent l="19050" t="0" r="0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730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E2ABF" w:rsidRDefault="009D2C8F"/>
                        <w:p w:rsidR="002E2ABF" w:rsidRDefault="00BF04DD" w:rsidP="002E2AB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257300" cy="276225"/>
                                <wp:effectExtent l="19050" t="0" r="0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7300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margin-left:-8.1pt;margin-top:-735.15pt;width:122.5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" filled="f" stroked="f">
              <v:textbox>
                <w:txbxContent>
                  <w:p w:rsidR="002E2ABF" w:rsidRDefault="00BF04DD" w:rsidP="002E2AB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257300" cy="276225"/>
                          <wp:effectExtent l="19050" t="0" r="0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730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E2ABF" w:rsidRDefault="009D2C8F"/>
                  <w:p w:rsidR="002E2ABF" w:rsidRDefault="00BF04DD" w:rsidP="002E2AB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257300" cy="276225"/>
                          <wp:effectExtent l="19050" t="0" r="0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730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8F" w:rsidRDefault="009D2C8F">
      <w:r>
        <w:separator/>
      </w:r>
    </w:p>
  </w:footnote>
  <w:footnote w:type="continuationSeparator" w:id="0">
    <w:p w:rsidR="009D2C8F" w:rsidRDefault="009D2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8A"/>
    <w:rsid w:val="009D2C8F"/>
    <w:rsid w:val="00BF04DD"/>
    <w:rsid w:val="00E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1690C05-843F-4B59-8AC9-E66538C9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BF6861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B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0.385\segund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segunda_hoja_IPT_E.dot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Links>
    <vt:vector size="12" baseType="variant">
      <vt:variant>
        <vt:i4>5505040</vt:i4>
      </vt:variant>
      <vt:variant>
        <vt:i4>1700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1703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2</cp:revision>
  <dcterms:created xsi:type="dcterms:W3CDTF">2015-05-07T18:09:00Z</dcterms:created>
  <dcterms:modified xsi:type="dcterms:W3CDTF">2015-05-07T18:09:00Z</dcterms:modified>
</cp:coreProperties>
</file>