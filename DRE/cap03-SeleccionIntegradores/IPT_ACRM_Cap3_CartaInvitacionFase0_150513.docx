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05" w:rsidRPr="00471562" w:rsidRDefault="00E05B05" w:rsidP="00E05B05">
      <w:pPr>
        <w:ind w:left="708" w:hanging="708"/>
      </w:pPr>
    </w:p>
    <w:p w:rsidR="00E05B05" w:rsidRPr="00471562" w:rsidRDefault="00E05B05" w:rsidP="00E05B05"/>
    <w:p w:rsidR="00E05B05" w:rsidRPr="00471562" w:rsidRDefault="00E05B05" w:rsidP="00E05B05"/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</w:r>
      <w:r w:rsidRPr="00C54E32">
        <w:rPr>
          <w:sz w:val="24"/>
        </w:rPr>
        <w:tab/>
      </w:r>
      <w:r w:rsidRPr="00C54E32">
        <w:rPr>
          <w:sz w:val="24"/>
        </w:rPr>
        <w:tab/>
      </w:r>
    </w:p>
    <w:p w:rsidR="00E05B05" w:rsidRPr="00C54E32" w:rsidRDefault="00E05B05" w:rsidP="00E05B05">
      <w:pPr>
        <w:jc w:val="right"/>
        <w:rPr>
          <w:sz w:val="24"/>
        </w:rPr>
      </w:pPr>
      <w:r w:rsidRPr="00C54E32">
        <w:rPr>
          <w:sz w:val="24"/>
        </w:rPr>
        <w:t xml:space="preserve">Sarriguren, </w:t>
      </w:r>
      <w:r w:rsidRPr="007235CC">
        <w:rPr>
          <w:color w:val="FF0000"/>
          <w:sz w:val="24"/>
        </w:rPr>
        <w:t xml:space="preserve">1 de Junio </w:t>
      </w:r>
      <w:r w:rsidRPr="00C54E32">
        <w:rPr>
          <w:sz w:val="24"/>
        </w:rPr>
        <w:t>de 2015</w:t>
      </w:r>
    </w:p>
    <w:p w:rsidR="00E05B05" w:rsidRPr="00CB3E52" w:rsidRDefault="00E05B05" w:rsidP="00E05B05"/>
    <w:p w:rsidR="00E05B05" w:rsidRDefault="00E05B05" w:rsidP="00E05B05">
      <w:r>
        <w:t xml:space="preserve"> </w:t>
      </w:r>
    </w:p>
    <w:p w:rsidR="00E05B05" w:rsidRDefault="00E05B05" w:rsidP="00E05B05"/>
    <w:p w:rsidR="00E05B05" w:rsidRDefault="00E05B05" w:rsidP="00E05B05"/>
    <w:p w:rsidR="00E05B05" w:rsidRPr="00C54E32" w:rsidRDefault="00E05B05" w:rsidP="00E05B05">
      <w:pPr>
        <w:rPr>
          <w:sz w:val="24"/>
        </w:rPr>
      </w:pPr>
      <w:r w:rsidRPr="00CB3E52">
        <w:br/>
      </w:r>
      <w:r w:rsidRPr="00C54E32">
        <w:rPr>
          <w:sz w:val="24"/>
        </w:rPr>
        <w:t>Estimados señores,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  <w:t xml:space="preserve">Desde </w:t>
      </w:r>
      <w:r>
        <w:rPr>
          <w:sz w:val="24"/>
        </w:rPr>
        <w:t xml:space="preserve">el </w:t>
      </w:r>
      <w:r w:rsidRPr="00C54E32">
        <w:rPr>
          <w:sz w:val="24"/>
        </w:rPr>
        <w:t xml:space="preserve">área </w:t>
      </w:r>
      <w:r w:rsidRPr="00C54E32">
        <w:rPr>
          <w:b/>
          <w:sz w:val="24"/>
        </w:rPr>
        <w:t xml:space="preserve">Fotovoltaica </w:t>
      </w:r>
      <w:r w:rsidRPr="00C54E32">
        <w:rPr>
          <w:sz w:val="24"/>
        </w:rPr>
        <w:t xml:space="preserve">de la división de </w:t>
      </w:r>
      <w:r w:rsidRPr="00C54E32">
        <w:rPr>
          <w:b/>
          <w:sz w:val="24"/>
        </w:rPr>
        <w:t xml:space="preserve">Energy </w:t>
      </w:r>
      <w:r w:rsidRPr="00C54E32">
        <w:rPr>
          <w:sz w:val="24"/>
        </w:rPr>
        <w:t>de</w:t>
      </w:r>
      <w:r w:rsidRPr="00C54E32">
        <w:rPr>
          <w:b/>
          <w:sz w:val="24"/>
        </w:rPr>
        <w:t xml:space="preserve"> Ingeteam Power Technology</w:t>
      </w:r>
      <w:r>
        <w:rPr>
          <w:sz w:val="24"/>
        </w:rPr>
        <w:t>,</w:t>
      </w:r>
      <w:r w:rsidRPr="00C54E32">
        <w:rPr>
          <w:sz w:val="24"/>
        </w:rPr>
        <w:t xml:space="preserve"> nos complace invitarle</w:t>
      </w:r>
      <w:r>
        <w:rPr>
          <w:sz w:val="24"/>
        </w:rPr>
        <w:t>s</w:t>
      </w:r>
      <w:r w:rsidRPr="00C54E32">
        <w:rPr>
          <w:sz w:val="24"/>
        </w:rPr>
        <w:t xml:space="preserve"> a participar en el proceso de selección de proveedores para el </w:t>
      </w:r>
      <w:r w:rsidRPr="00CB2F91">
        <w:rPr>
          <w:b/>
          <w:sz w:val="24"/>
        </w:rPr>
        <w:t>Proyecto de Implantación de un CRM</w:t>
      </w:r>
      <w:r w:rsidR="00A009EC">
        <w:rPr>
          <w:b/>
          <w:sz w:val="24"/>
        </w:rPr>
        <w:t xml:space="preserve"> </w:t>
      </w:r>
      <w:r w:rsidRPr="00C54E32">
        <w:rPr>
          <w:sz w:val="24"/>
        </w:rPr>
        <w:t>en dicha área.</w:t>
      </w:r>
    </w:p>
    <w:p w:rsidR="00E05B05" w:rsidRPr="00C54E32" w:rsidRDefault="00E05B05" w:rsidP="00E05B05">
      <w:pPr>
        <w:rPr>
          <w:sz w:val="24"/>
        </w:rPr>
      </w:pPr>
    </w:p>
    <w:p w:rsidR="00D90AF5" w:rsidRDefault="00E05B05" w:rsidP="00E05B05">
      <w:pPr>
        <w:rPr>
          <w:sz w:val="24"/>
        </w:rPr>
      </w:pPr>
      <w:r w:rsidRPr="00C54E32">
        <w:rPr>
          <w:sz w:val="24"/>
        </w:rPr>
        <w:tab/>
        <w:t xml:space="preserve">Este proceso de selección </w:t>
      </w:r>
      <w:r w:rsidR="00D90AF5">
        <w:rPr>
          <w:sz w:val="24"/>
        </w:rPr>
        <w:t xml:space="preserve">consistirá en tres diferentes fases, siendo </w:t>
      </w:r>
      <w:r w:rsidR="008062CE">
        <w:rPr>
          <w:sz w:val="24"/>
        </w:rPr>
        <w:t xml:space="preserve">esta </w:t>
      </w:r>
      <w:r w:rsidR="00D90AF5">
        <w:rPr>
          <w:sz w:val="24"/>
        </w:rPr>
        <w:t xml:space="preserve">la </w:t>
      </w:r>
      <w:r w:rsidR="008062CE">
        <w:rPr>
          <w:sz w:val="24"/>
        </w:rPr>
        <w:t>invitación a la primera fase</w:t>
      </w:r>
      <w:r w:rsidR="00D90AF5">
        <w:rPr>
          <w:sz w:val="24"/>
        </w:rPr>
        <w:t xml:space="preserve">. </w:t>
      </w:r>
      <w:r w:rsidR="002F153B">
        <w:rPr>
          <w:sz w:val="24"/>
        </w:rPr>
        <w:t>En esta fase se pretende realizar una preselección</w:t>
      </w:r>
      <w:r w:rsidR="00B509CC">
        <w:rPr>
          <w:sz w:val="24"/>
        </w:rPr>
        <w:t xml:space="preserve"> en base a los perfiles de compañía</w:t>
      </w:r>
      <w:r w:rsidR="002F153B">
        <w:rPr>
          <w:sz w:val="24"/>
        </w:rPr>
        <w:t xml:space="preserve">. </w:t>
      </w:r>
      <w:r w:rsidR="00B509CC">
        <w:rPr>
          <w:sz w:val="24"/>
        </w:rPr>
        <w:t xml:space="preserve">Esta es la fase más breve y esperamos en las próximas semanas poderles comunicar la resolución de la preselección. </w:t>
      </w:r>
      <w:r w:rsidR="002F153B">
        <w:rPr>
          <w:sz w:val="24"/>
        </w:rPr>
        <w:t xml:space="preserve">En caso de que </w:t>
      </w:r>
      <w:r w:rsidR="00D90AF5">
        <w:rPr>
          <w:sz w:val="24"/>
        </w:rPr>
        <w:t>su perfil</w:t>
      </w:r>
      <w:r w:rsidR="002F153B">
        <w:rPr>
          <w:sz w:val="24"/>
        </w:rPr>
        <w:t xml:space="preserve"> se ajuste</w:t>
      </w:r>
      <w:r w:rsidR="00D90AF5">
        <w:rPr>
          <w:sz w:val="24"/>
        </w:rPr>
        <w:t xml:space="preserve"> a los requerimientos, se </w:t>
      </w:r>
      <w:r w:rsidR="002F153B">
        <w:rPr>
          <w:sz w:val="24"/>
        </w:rPr>
        <w:t>procederá con l</w:t>
      </w:r>
      <w:r w:rsidR="00D90AF5">
        <w:rPr>
          <w:sz w:val="24"/>
        </w:rPr>
        <w:t>a siguiente fase de selección</w:t>
      </w:r>
      <w:r w:rsidR="008062CE">
        <w:rPr>
          <w:sz w:val="24"/>
        </w:rPr>
        <w:t xml:space="preserve"> técnica</w:t>
      </w:r>
      <w:r w:rsidR="00D90AF5">
        <w:rPr>
          <w:sz w:val="24"/>
        </w:rPr>
        <w:t xml:space="preserve">. </w:t>
      </w:r>
    </w:p>
    <w:p w:rsidR="001D3CC2" w:rsidRDefault="001D3CC2" w:rsidP="00E05B05">
      <w:pPr>
        <w:ind w:firstLine="708"/>
        <w:rPr>
          <w:sz w:val="24"/>
        </w:rPr>
      </w:pPr>
    </w:p>
    <w:p w:rsidR="00784F67" w:rsidRDefault="00E05B05" w:rsidP="00E05B05">
      <w:pPr>
        <w:ind w:firstLine="708"/>
        <w:rPr>
          <w:sz w:val="24"/>
        </w:rPr>
      </w:pPr>
      <w:r>
        <w:rPr>
          <w:sz w:val="24"/>
        </w:rPr>
        <w:t>Si están interesados en colaborar con nosotros,</w:t>
      </w:r>
      <w:r w:rsidR="00784F67">
        <w:rPr>
          <w:sz w:val="24"/>
        </w:rPr>
        <w:t xml:space="preserve"> rogamos nos envíen confirmación de su interés o bien desistimiento a la dirección de correo </w:t>
      </w:r>
      <w:r w:rsidR="00784F67" w:rsidRPr="00C54E32">
        <w:rPr>
          <w:sz w:val="24"/>
        </w:rPr>
        <w:t xml:space="preserve">electrónico </w:t>
      </w:r>
      <w:bookmarkStart w:id="0" w:name="_GoBack"/>
      <w:bookmarkEnd w:id="0"/>
      <w:r w:rsidR="008F4AA4">
        <w:rPr>
          <w:sz w:val="24"/>
        </w:rPr>
        <w:fldChar w:fldCharType="begin"/>
      </w:r>
      <w:r w:rsidR="008F4AA4">
        <w:rPr>
          <w:sz w:val="24"/>
        </w:rPr>
        <w:instrText xml:space="preserve"> HYPERLINK "mailto:</w:instrText>
      </w:r>
      <w:r w:rsidR="008F4AA4" w:rsidRPr="008F4AA4">
        <w:rPr>
          <w:sz w:val="24"/>
        </w:rPr>
        <w:instrText>crmPV.energy@ingeteam.com</w:instrText>
      </w:r>
      <w:r w:rsidR="008F4AA4">
        <w:rPr>
          <w:sz w:val="24"/>
        </w:rPr>
        <w:instrText xml:space="preserve">" </w:instrText>
      </w:r>
      <w:r w:rsidR="008F4AA4">
        <w:rPr>
          <w:sz w:val="24"/>
        </w:rPr>
        <w:fldChar w:fldCharType="separate"/>
      </w:r>
      <w:r w:rsidR="008F4AA4" w:rsidRPr="00857B2D">
        <w:rPr>
          <w:rStyle w:val="Hipervnculo"/>
          <w:sz w:val="24"/>
        </w:rPr>
        <w:t>crmPV.energy@ingeteam.com</w:t>
      </w:r>
      <w:r w:rsidR="008F4AA4">
        <w:rPr>
          <w:sz w:val="24"/>
        </w:rPr>
        <w:fldChar w:fldCharType="end"/>
      </w:r>
      <w:r w:rsidR="00784F67">
        <w:rPr>
          <w:sz w:val="24"/>
        </w:rPr>
        <w:t xml:space="preserve">. </w:t>
      </w:r>
    </w:p>
    <w:p w:rsidR="00784F67" w:rsidRDefault="00784F67" w:rsidP="00E05B05">
      <w:pPr>
        <w:ind w:firstLine="708"/>
        <w:rPr>
          <w:sz w:val="24"/>
        </w:rPr>
      </w:pPr>
    </w:p>
    <w:p w:rsidR="00E05B05" w:rsidRDefault="00784F67" w:rsidP="00E05B05">
      <w:pPr>
        <w:ind w:firstLine="708"/>
        <w:rPr>
          <w:sz w:val="24"/>
        </w:rPr>
      </w:pPr>
      <w:r>
        <w:rPr>
          <w:sz w:val="24"/>
        </w:rPr>
        <w:t>Por otro lado,</w:t>
      </w:r>
      <w:r w:rsidR="00E05B05">
        <w:rPr>
          <w:sz w:val="24"/>
        </w:rPr>
        <w:t xml:space="preserve"> </w:t>
      </w:r>
      <w:r>
        <w:rPr>
          <w:sz w:val="24"/>
        </w:rPr>
        <w:t xml:space="preserve">en caso de que sea de su interés, deben enviar antes </w:t>
      </w:r>
      <w:r w:rsidR="00E05B05">
        <w:rPr>
          <w:sz w:val="24"/>
        </w:rPr>
        <w:t xml:space="preserve">del día </w:t>
      </w:r>
      <w:r w:rsidR="00A009EC">
        <w:rPr>
          <w:color w:val="FF0000"/>
          <w:sz w:val="24"/>
        </w:rPr>
        <w:t>10 de Junio, 2015</w:t>
      </w:r>
      <w:r>
        <w:rPr>
          <w:sz w:val="24"/>
        </w:rPr>
        <w:t xml:space="preserve"> </w:t>
      </w:r>
      <w:r w:rsidR="00E05B05" w:rsidRPr="00C54E32">
        <w:rPr>
          <w:sz w:val="24"/>
        </w:rPr>
        <w:t xml:space="preserve">a la </w:t>
      </w:r>
      <w:r>
        <w:rPr>
          <w:sz w:val="24"/>
        </w:rPr>
        <w:t xml:space="preserve">misma </w:t>
      </w:r>
      <w:r w:rsidR="00E05B05" w:rsidRPr="00C54E32">
        <w:rPr>
          <w:sz w:val="24"/>
        </w:rPr>
        <w:t xml:space="preserve">dirección de correo, el </w:t>
      </w:r>
      <w:r w:rsidR="00E05B05" w:rsidRPr="00E83620">
        <w:rPr>
          <w:i/>
          <w:sz w:val="24"/>
        </w:rPr>
        <w:t>Anexo I</w:t>
      </w:r>
      <w:r w:rsidR="00E05B05" w:rsidRPr="00C54E32">
        <w:rPr>
          <w:sz w:val="24"/>
        </w:rPr>
        <w:t xml:space="preserve"> que recoge información sobre su compañía. De esta forma les podremos hacer llegar la documentación pertinente para iniciar </w:t>
      </w:r>
      <w:r w:rsidR="00E05B05">
        <w:rPr>
          <w:sz w:val="24"/>
        </w:rPr>
        <w:t>dicho</w:t>
      </w:r>
      <w:r w:rsidR="00E05B05" w:rsidRPr="00C54E32">
        <w:rPr>
          <w:sz w:val="24"/>
        </w:rPr>
        <w:t xml:space="preserve"> proceso de selección.</w:t>
      </w:r>
    </w:p>
    <w:p w:rsidR="00E05B05" w:rsidRDefault="00E05B05" w:rsidP="00E05B05">
      <w:pPr>
        <w:ind w:firstLine="708"/>
        <w:rPr>
          <w:sz w:val="24"/>
        </w:rPr>
      </w:pPr>
    </w:p>
    <w:p w:rsidR="00E05B05" w:rsidRPr="00C54E32" w:rsidRDefault="00D90AF5" w:rsidP="00E05B05">
      <w:pPr>
        <w:ind w:firstLine="708"/>
        <w:rPr>
          <w:sz w:val="24"/>
        </w:rPr>
      </w:pPr>
      <w:r>
        <w:rPr>
          <w:sz w:val="24"/>
        </w:rPr>
        <w:t xml:space="preserve">En caso de dudas, pueden también utilizar dicha cuenta de correo y les contestaremos lo antes posible. 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576916" w:rsidP="00E05B05">
      <w:pPr>
        <w:rPr>
          <w:sz w:val="24"/>
        </w:rPr>
      </w:pPr>
      <w:r>
        <w:rPr>
          <w:sz w:val="24"/>
        </w:rPr>
        <w:tab/>
        <w:t>Confiamos</w:t>
      </w:r>
      <w:r w:rsidR="00F83A5F">
        <w:rPr>
          <w:sz w:val="24"/>
        </w:rPr>
        <w:t xml:space="preserve"> en</w:t>
      </w:r>
      <w:r w:rsidR="00E05B05" w:rsidRPr="00C54E32">
        <w:rPr>
          <w:sz w:val="24"/>
        </w:rPr>
        <w:t xml:space="preserve"> que nuestra </w:t>
      </w:r>
      <w:r w:rsidR="00C72671">
        <w:rPr>
          <w:sz w:val="24"/>
        </w:rPr>
        <w:t>invita</w:t>
      </w:r>
      <w:r w:rsidR="00E05B05" w:rsidRPr="00C54E32">
        <w:rPr>
          <w:sz w:val="24"/>
        </w:rPr>
        <w:t>ción sea de su interés, y quedamos a la espera de sus comentarios.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  <w:r w:rsidRPr="00C54E32">
        <w:rPr>
          <w:sz w:val="24"/>
        </w:rPr>
        <w:tab/>
        <w:t>Reciba un cordial saludo,</w:t>
      </w: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C54E32" w:rsidRDefault="00E05B05" w:rsidP="00E05B05">
      <w:pPr>
        <w:rPr>
          <w:sz w:val="24"/>
        </w:rPr>
      </w:pPr>
    </w:p>
    <w:p w:rsidR="00E05B05" w:rsidRPr="00A86DF1" w:rsidRDefault="00E05B05" w:rsidP="00E05B05">
      <w:pPr>
        <w:rPr>
          <w:rStyle w:val="Hipervnculo"/>
          <w:color w:val="auto"/>
          <w:sz w:val="24"/>
        </w:rPr>
      </w:pPr>
    </w:p>
    <w:p w:rsidR="00E05B05" w:rsidRPr="00A86DF1" w:rsidRDefault="00E05B05" w:rsidP="006C24C7">
      <w:pPr>
        <w:rPr>
          <w:sz w:val="24"/>
        </w:rPr>
      </w:pPr>
      <w:r w:rsidRPr="00A86DF1">
        <w:rPr>
          <w:sz w:val="24"/>
        </w:rPr>
        <w:tab/>
      </w:r>
      <w:r w:rsidRPr="00A86DF1">
        <w:rPr>
          <w:sz w:val="24"/>
        </w:rPr>
        <w:tab/>
      </w:r>
      <w:r w:rsidRPr="00A86DF1">
        <w:rPr>
          <w:sz w:val="24"/>
        </w:rPr>
        <w:tab/>
      </w:r>
      <w:r w:rsidRPr="00A86DF1">
        <w:rPr>
          <w:sz w:val="24"/>
        </w:rPr>
        <w:tab/>
      </w:r>
      <w:r w:rsidR="006C24C7" w:rsidRPr="00A86DF1">
        <w:rPr>
          <w:sz w:val="24"/>
        </w:rPr>
        <w:t>Departamento comercial del área Fotovoltaica</w:t>
      </w:r>
    </w:p>
    <w:p w:rsidR="00E05B05" w:rsidRPr="00C54E32" w:rsidRDefault="00E05B05" w:rsidP="00E05B05">
      <w:pPr>
        <w:rPr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</w:r>
    </w:p>
    <w:p w:rsidR="00B4147F" w:rsidRDefault="00F3577A"/>
    <w:sectPr w:rsidR="00B4147F" w:rsidSect="00B4147F">
      <w:footerReference w:type="default" r:id="rId6"/>
      <w:pgSz w:w="11906" w:h="16838"/>
      <w:pgMar w:top="1951" w:right="849" w:bottom="1417" w:left="851" w:header="708" w:footer="1702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77A" w:rsidRDefault="00F3577A">
      <w:r>
        <w:separator/>
      </w:r>
    </w:p>
  </w:endnote>
  <w:endnote w:type="continuationSeparator" w:id="0">
    <w:p w:rsidR="00F3577A" w:rsidRDefault="00F3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47F" w:rsidRDefault="000B0633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386715</wp:posOffset>
              </wp:positionV>
              <wp:extent cx="4979035" cy="565150"/>
              <wp:effectExtent l="0" t="0" r="2540" b="635"/>
              <wp:wrapNone/>
              <wp:docPr id="1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903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 w:rsidRPr="009B67FD">
                            <w:rPr>
                              <w:b/>
                              <w:sz w:val="17"/>
                            </w:rPr>
                            <w:t>Energy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  <w:rPr>
                              <w:color w:val="808080"/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Av. Ciudad de la Innovación, 13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31621 Sarriguren (Navarra)</w:t>
                          </w:r>
                        </w:p>
                        <w:p w:rsidR="00B4147F" w:rsidRPr="00E66048" w:rsidRDefault="002E4404" w:rsidP="00B4147F">
                          <w:pPr>
                            <w:spacing w:line="360" w:lineRule="auto"/>
                          </w:pPr>
                          <w:r>
                            <w:rPr>
                              <w:color w:val="808080"/>
                              <w:sz w:val="17"/>
                            </w:rPr>
                            <w:t>Tel +34 948 288 000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Fax +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34 948 288 001</w:t>
                          </w:r>
                          <w:r w:rsidRPr="00E66048">
                            <w:rPr>
                              <w:color w:val="808080"/>
                              <w:sz w:val="17"/>
                            </w:rPr>
                            <w:t xml:space="preserve">  · 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e</w:t>
                          </w:r>
                          <w:r>
                            <w:rPr>
                              <w:color w:val="808080"/>
                              <w:sz w:val="17"/>
                            </w:rPr>
                            <w:t>nergy</w:t>
                          </w:r>
                          <w:r w:rsidRPr="00B4147F">
                            <w:rPr>
                              <w:color w:val="808080"/>
                              <w:sz w:val="17"/>
                            </w:rPr>
                            <w:t>@ingeteam.com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-1.5pt;margin-top:30.45pt;width:392.05pt;height:4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ycrwIAAKs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" filled="f" stroked="f">
              <v:textbox inset="0,0,0,0">
                <w:txbxContent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 w:rsidRPr="009B67FD">
                      <w:rPr>
                        <w:b/>
                        <w:sz w:val="17"/>
                      </w:rPr>
                      <w:t>Energy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  <w:rPr>
                        <w:color w:val="808080"/>
                        <w:sz w:val="17"/>
                      </w:rPr>
                    </w:pPr>
                    <w:r>
                      <w:rPr>
                        <w:color w:val="808080"/>
                        <w:sz w:val="17"/>
                      </w:rPr>
                      <w:t>Av. Ciudad de la Innovación, 13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– </w:t>
                    </w:r>
                    <w:r>
                      <w:rPr>
                        <w:color w:val="808080"/>
                        <w:sz w:val="17"/>
                      </w:rPr>
                      <w:t xml:space="preserve">31621 </w:t>
                    </w:r>
                    <w:proofErr w:type="spellStart"/>
                    <w:r>
                      <w:rPr>
                        <w:color w:val="808080"/>
                        <w:sz w:val="17"/>
                      </w:rPr>
                      <w:t>Sarriguren</w:t>
                    </w:r>
                    <w:proofErr w:type="spellEnd"/>
                    <w:r>
                      <w:rPr>
                        <w:color w:val="808080"/>
                        <w:sz w:val="17"/>
                      </w:rPr>
                      <w:t xml:space="preserve"> (Navarra)</w:t>
                    </w:r>
                  </w:p>
                  <w:p w:rsidR="00B4147F" w:rsidRPr="00E66048" w:rsidRDefault="002E4404" w:rsidP="00B4147F">
                    <w:pPr>
                      <w:spacing w:line="360" w:lineRule="auto"/>
                    </w:pPr>
                    <w:r>
                      <w:rPr>
                        <w:color w:val="808080"/>
                        <w:sz w:val="17"/>
                      </w:rPr>
                      <w:t>Tel +34 948 288 000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Fax +</w:t>
                    </w:r>
                    <w:r>
                      <w:rPr>
                        <w:color w:val="808080"/>
                        <w:sz w:val="17"/>
                      </w:rPr>
                      <w:t>34 948 288 001</w:t>
                    </w:r>
                    <w:r w:rsidRPr="00E66048">
                      <w:rPr>
                        <w:color w:val="808080"/>
                        <w:sz w:val="17"/>
                      </w:rPr>
                      <w:t xml:space="preserve">  · </w:t>
                    </w:r>
                    <w:r w:rsidRPr="00B4147F">
                      <w:rPr>
                        <w:color w:val="808080"/>
                        <w:sz w:val="17"/>
                      </w:rPr>
                      <w:t>e</w:t>
                    </w:r>
                    <w:r>
                      <w:rPr>
                        <w:color w:val="808080"/>
                        <w:sz w:val="17"/>
                      </w:rPr>
                      <w:t>nergy</w:t>
                    </w:r>
                    <w:r w:rsidRPr="00B4147F">
                      <w:rPr>
                        <w:color w:val="808080"/>
                        <w:sz w:val="17"/>
                      </w:rPr>
                      <w:t>@ingeteam.com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316230</wp:posOffset>
              </wp:positionV>
              <wp:extent cx="6480175" cy="3810"/>
              <wp:effectExtent l="3175" t="1905" r="3175" b="3810"/>
              <wp:wrapNone/>
              <wp:docPr id="9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381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238C9" id="Rectangle 45" o:spid="_x0000_s1026" style="position:absolute;margin-left:-.5pt;margin-top:24.9pt;width:510.25pt;height: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" fillcolor="gray" stroked="f" strokeweight="1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5951220</wp:posOffset>
              </wp:positionH>
              <wp:positionV relativeFrom="paragraph">
                <wp:posOffset>111125</wp:posOffset>
              </wp:positionV>
              <wp:extent cx="494030" cy="154940"/>
              <wp:effectExtent l="0" t="0" r="3175" b="635"/>
              <wp:wrapNone/>
              <wp:docPr id="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9B67FD" w:rsidRDefault="002E4404" w:rsidP="00B4147F">
                          <w:pPr>
                            <w:jc w:val="right"/>
                            <w:rPr>
                              <w:color w:val="808080"/>
                              <w:sz w:val="16"/>
                            </w:rPr>
                          </w:pPr>
                          <w:r w:rsidRPr="009B67FD">
                            <w:rPr>
                              <w:color w:val="808080"/>
                              <w:sz w:val="16"/>
                            </w:rPr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8F4AA4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F3577A"/>
                        <w:p w:rsidR="00B4147F" w:rsidRDefault="00F3577A"/>
                        <w:p w:rsidR="00B4147F" w:rsidRPr="00266186" w:rsidRDefault="00F3577A" w:rsidP="00B4147F"/>
                        <w:p w:rsidR="00B4147F" w:rsidRDefault="00F3577A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8F4AA4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F3577A" w:rsidP="00B4147F"/>
                        <w:p w:rsidR="00B4147F" w:rsidRDefault="00F3577A" w:rsidP="00B4147F"/>
                        <w:p w:rsidR="00B4147F" w:rsidRPr="00266186" w:rsidRDefault="00F3577A" w:rsidP="00B4147F"/>
                        <w:p w:rsidR="00B4147F" w:rsidRDefault="00F3577A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separate"/>
                          </w:r>
                          <w:r w:rsidR="008F4AA4">
                            <w:rPr>
                              <w:rStyle w:val="Nmerodepgina"/>
                              <w:noProof/>
                              <w:color w:val="808080"/>
                              <w:sz w:val="16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16"/>
                            </w:rPr>
                            <w:fldChar w:fldCharType="end"/>
                          </w:r>
                        </w:p>
                        <w:p w:rsidR="00B4147F" w:rsidRDefault="00F3577A" w:rsidP="00B4147F"/>
                        <w:p w:rsidR="00B4147F" w:rsidRDefault="00F3577A" w:rsidP="00B4147F"/>
                        <w:p w:rsidR="00B4147F" w:rsidRPr="00266186" w:rsidRDefault="00F3577A" w:rsidP="00B4147F"/>
                        <w:p w:rsidR="00B4147F" w:rsidRDefault="00F3577A" w:rsidP="00B4147F"/>
                        <w:p w:rsidR="00B4147F" w:rsidRPr="009B67FD" w:rsidRDefault="002E4404" w:rsidP="00B4147F">
                          <w:r w:rsidRPr="009B67FD">
                            <w:t xml:space="preserve">Pág. 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begin"/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>PAGE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instrText xml:space="preserve"> </w:instrTex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separate"/>
                          </w:r>
                          <w:r w:rsidR="008F4AA4">
                            <w:rPr>
                              <w:rStyle w:val="Nmerodepgina"/>
                              <w:noProof/>
                              <w:color w:val="808080"/>
                              <w:sz w:val="20"/>
                            </w:rPr>
                            <w:t>1</w:t>
                          </w:r>
                          <w:r w:rsidRPr="009B67FD">
                            <w:rPr>
                              <w:rStyle w:val="Nmerodepgina"/>
                              <w:color w:val="808080"/>
                              <w:sz w:val="20"/>
                            </w:rPr>
                            <w:fldChar w:fldCharType="end"/>
                          </w:r>
                        </w:p>
                        <w:p w:rsidR="00B4147F" w:rsidRDefault="00F3577A" w:rsidP="00B4147F"/>
                        <w:p w:rsidR="00B4147F" w:rsidRDefault="00F3577A" w:rsidP="00B4147F"/>
                        <w:p w:rsidR="00B4147F" w:rsidRPr="00266186" w:rsidRDefault="00F3577A" w:rsidP="00B4147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7" type="#_x0000_t202" style="position:absolute;margin-left:468.6pt;margin-top:8.75pt;width:38.9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" filled="f" stroked="f">
              <v:textbox inset="0,0,0,0">
                <w:txbxContent>
                  <w:p w:rsidR="00B4147F" w:rsidRPr="009B67FD" w:rsidRDefault="002E4404" w:rsidP="00B4147F">
                    <w:pPr>
                      <w:jc w:val="right"/>
                      <w:rPr>
                        <w:color w:val="808080"/>
                        <w:sz w:val="16"/>
                      </w:rPr>
                    </w:pPr>
                    <w:r w:rsidRPr="009B67FD">
                      <w:rPr>
                        <w:color w:val="808080"/>
                        <w:sz w:val="16"/>
                      </w:rPr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8F4AA4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F3577A"/>
                  <w:p w:rsidR="00B4147F" w:rsidRDefault="00F3577A"/>
                  <w:p w:rsidR="00B4147F" w:rsidRPr="00266186" w:rsidRDefault="00F3577A" w:rsidP="00B4147F"/>
                  <w:p w:rsidR="00B4147F" w:rsidRDefault="00F3577A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8F4AA4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F3577A" w:rsidP="00B4147F"/>
                  <w:p w:rsidR="00B4147F" w:rsidRDefault="00F3577A" w:rsidP="00B4147F"/>
                  <w:p w:rsidR="00B4147F" w:rsidRPr="00266186" w:rsidRDefault="00F3577A" w:rsidP="00B4147F"/>
                  <w:p w:rsidR="00B4147F" w:rsidRDefault="00F3577A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16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separate"/>
                    </w:r>
                    <w:r w:rsidR="008F4AA4">
                      <w:rPr>
                        <w:rStyle w:val="Nmerodepgina"/>
                        <w:noProof/>
                        <w:color w:val="808080"/>
                        <w:sz w:val="16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16"/>
                      </w:rPr>
                      <w:fldChar w:fldCharType="end"/>
                    </w:r>
                  </w:p>
                  <w:p w:rsidR="00B4147F" w:rsidRDefault="00F3577A" w:rsidP="00B4147F"/>
                  <w:p w:rsidR="00B4147F" w:rsidRDefault="00F3577A" w:rsidP="00B4147F"/>
                  <w:p w:rsidR="00B4147F" w:rsidRPr="00266186" w:rsidRDefault="00F3577A" w:rsidP="00B4147F"/>
                  <w:p w:rsidR="00B4147F" w:rsidRDefault="00F3577A" w:rsidP="00B4147F"/>
                  <w:p w:rsidR="00B4147F" w:rsidRPr="009B67FD" w:rsidRDefault="002E4404" w:rsidP="00B4147F">
                    <w:r w:rsidRPr="009B67FD">
                      <w:t xml:space="preserve">Pág. 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begin"/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>
                      <w:rPr>
                        <w:rStyle w:val="Nmerodepgina"/>
                        <w:color w:val="808080"/>
                        <w:sz w:val="20"/>
                      </w:rPr>
                      <w:instrText>PAGE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instrText xml:space="preserve"> </w:instrTex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separate"/>
                    </w:r>
                    <w:r w:rsidR="008F4AA4">
                      <w:rPr>
                        <w:rStyle w:val="Nmerodepgina"/>
                        <w:noProof/>
                        <w:color w:val="808080"/>
                        <w:sz w:val="20"/>
                      </w:rPr>
                      <w:t>1</w:t>
                    </w:r>
                    <w:r w:rsidRPr="009B67FD">
                      <w:rPr>
                        <w:rStyle w:val="Nmerodepgina"/>
                        <w:color w:val="808080"/>
                        <w:sz w:val="20"/>
                      </w:rPr>
                      <w:fldChar w:fldCharType="end"/>
                    </w:r>
                  </w:p>
                  <w:p w:rsidR="00B4147F" w:rsidRDefault="00F3577A" w:rsidP="00B4147F"/>
                  <w:p w:rsidR="00B4147F" w:rsidRDefault="00F3577A" w:rsidP="00B4147F"/>
                  <w:p w:rsidR="00B4147F" w:rsidRPr="00266186" w:rsidRDefault="00F3577A" w:rsidP="00B4147F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4413885</wp:posOffset>
              </wp:positionH>
              <wp:positionV relativeFrom="paragraph">
                <wp:posOffset>386715</wp:posOffset>
              </wp:positionV>
              <wp:extent cx="2031365" cy="154940"/>
              <wp:effectExtent l="3810" t="0" r="3175" b="1270"/>
              <wp:wrapNone/>
              <wp:docPr id="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500AD4" w:rsidRDefault="002E4404" w:rsidP="00B4147F">
                          <w:pPr>
                            <w:jc w:val="right"/>
                            <w:rPr>
                              <w:b/>
                              <w:color w:val="808080"/>
                              <w:sz w:val="20"/>
                            </w:rPr>
                          </w:pPr>
                          <w:r w:rsidRPr="00500AD4">
                            <w:rPr>
                              <w:b/>
                              <w:color w:val="808080"/>
                              <w:sz w:val="20"/>
                            </w:rPr>
                            <w:t>www.ingeteam.com</w:t>
                          </w:r>
                        </w:p>
                        <w:p w:rsidR="00B4147F" w:rsidRDefault="00F3577A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F3577A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  <w:p w:rsidR="00B4147F" w:rsidRDefault="00F3577A" w:rsidP="00B4147F"/>
                        <w:p w:rsidR="00B4147F" w:rsidRPr="00500AD4" w:rsidRDefault="002E4404" w:rsidP="00B4147F">
                          <w:r w:rsidRPr="00500AD4">
                            <w:t>www.ingeteam.com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28" type="#_x0000_t202" style="position:absolute;margin-left:347.55pt;margin-top:30.45pt;width:159.95pt;height: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JrtA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" filled="f" stroked="f">
              <v:textbox inset="0,0,0,0">
                <w:txbxContent>
                  <w:p w:rsidR="00B4147F" w:rsidRPr="00500AD4" w:rsidRDefault="002E4404" w:rsidP="00B4147F">
                    <w:pPr>
                      <w:jc w:val="right"/>
                      <w:rPr>
                        <w:b/>
                        <w:color w:val="808080"/>
                        <w:sz w:val="20"/>
                      </w:rPr>
                    </w:pPr>
                    <w:r w:rsidRPr="00500AD4">
                      <w:rPr>
                        <w:b/>
                        <w:color w:val="808080"/>
                        <w:sz w:val="20"/>
                      </w:rPr>
                      <w:t>www.ingeteam.com</w:t>
                    </w:r>
                  </w:p>
                  <w:p w:rsidR="00B4147F" w:rsidRDefault="00FB2EF7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FB2EF7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  <w:p w:rsidR="00B4147F" w:rsidRDefault="00FB2EF7" w:rsidP="00B4147F"/>
                  <w:p w:rsidR="00B4147F" w:rsidRPr="00500AD4" w:rsidRDefault="002E4404" w:rsidP="00B4147F">
                    <w:r w:rsidRPr="00500AD4">
                      <w:t>www.ingeteam.com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1214755</wp:posOffset>
              </wp:positionH>
              <wp:positionV relativeFrom="paragraph">
                <wp:posOffset>53975</wp:posOffset>
              </wp:positionV>
              <wp:extent cx="4000500" cy="228600"/>
              <wp:effectExtent l="0" t="0" r="4445" b="3175"/>
              <wp:wrapNone/>
              <wp:docPr id="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Pr="00E66048" w:rsidRDefault="002E4404" w:rsidP="00B4147F">
                          <w:pPr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E66048">
                            <w:rPr>
                              <w:b/>
                              <w:sz w:val="20"/>
                            </w:rPr>
                            <w:t>Ingeteam Power Technology S.A.</w:t>
                          </w:r>
                        </w:p>
                        <w:p w:rsidR="00B4147F" w:rsidRDefault="00F3577A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F3577A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  <w:p w:rsidR="00B4147F" w:rsidRDefault="00F3577A" w:rsidP="00B4147F"/>
                        <w:p w:rsidR="00B4147F" w:rsidRPr="00E66048" w:rsidRDefault="002E4404" w:rsidP="00B4147F">
                          <w:r w:rsidRPr="00E66048">
                            <w:t>Ingeteam Power Technology S.A.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9" type="#_x0000_t202" style="position:absolute;margin-left:95.65pt;margin-top:4.25pt;width:31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6P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" filled="f" stroked="f">
              <v:textbox>
                <w:txbxContent>
                  <w:p w:rsidR="00B4147F" w:rsidRPr="00E66048" w:rsidRDefault="002E4404" w:rsidP="00B4147F">
                    <w:pPr>
                      <w:jc w:val="center"/>
                      <w:rPr>
                        <w:b/>
                        <w:sz w:val="20"/>
                      </w:rPr>
                    </w:pPr>
                    <w:r w:rsidRPr="00E66048">
                      <w:rPr>
                        <w:b/>
                        <w:sz w:val="20"/>
                      </w:rPr>
                      <w:t>Ingeteam Power Technology S.A.</w:t>
                    </w:r>
                  </w:p>
                  <w:p w:rsidR="00B4147F" w:rsidRDefault="00FB2EF7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FB2EF7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  <w:p w:rsidR="00B4147F" w:rsidRDefault="00FB2EF7" w:rsidP="00B4147F"/>
                  <w:p w:rsidR="00B4147F" w:rsidRPr="00E66048" w:rsidRDefault="002E4404" w:rsidP="00B4147F">
                    <w:r w:rsidRPr="00E66048">
                      <w:t>Ingeteam Power Technology S.A.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1898015</wp:posOffset>
              </wp:positionH>
              <wp:positionV relativeFrom="paragraph">
                <wp:posOffset>-8923020</wp:posOffset>
              </wp:positionV>
              <wp:extent cx="2679700" cy="565150"/>
              <wp:effectExtent l="2540" t="1905" r="3810" b="4445"/>
              <wp:wrapNone/>
              <wp:docPr id="5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700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147F" w:rsidRDefault="002E4404" w:rsidP="00B4147F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1" name="Imagen 1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F3577A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2" name="Imagen 2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F3577A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3" name="Imagen 3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4147F" w:rsidRDefault="00F3577A" w:rsidP="00B4147F"/>
                        <w:p w:rsidR="00B4147F" w:rsidRDefault="002E4404" w:rsidP="00B4147F">
                          <w:r>
                            <w:rPr>
                              <w:noProof/>
                              <w:lang w:val="es-ES" w:eastAsia="es-ES"/>
                            </w:rPr>
                            <w:drawing>
                              <wp:inline distT="0" distB="0" distL="0" distR="0">
                                <wp:extent cx="1590675" cy="352425"/>
                                <wp:effectExtent l="19050" t="0" r="9525" b="0"/>
                                <wp:docPr id="4" name="Imagen 4" descr="logo_cabece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_cabece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06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30" type="#_x0000_t202" style="position:absolute;margin-left:149.45pt;margin-top:-702.6pt;width:211pt;height:4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kvIug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" filled="f" stroked="f">
              <v:textbox>
                <w:txbxContent>
                  <w:p w:rsidR="00B4147F" w:rsidRDefault="002E4404" w:rsidP="00B4147F">
                    <w:pPr>
                      <w:jc w:val="center"/>
                    </w:pPr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1" name="Imagen 1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2" name="Imagen 2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3" name="Imagen 3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4147F" w:rsidRDefault="00FB2EF7" w:rsidP="00B4147F"/>
                  <w:p w:rsidR="00B4147F" w:rsidRDefault="002E4404" w:rsidP="00B4147F">
                    <w:r>
                      <w:rPr>
                        <w:noProof/>
                        <w:lang w:val="es-ES" w:eastAsia="es-ES"/>
                      </w:rPr>
                      <w:drawing>
                        <wp:inline distT="0" distB="0" distL="0" distR="0">
                          <wp:extent cx="1590675" cy="352425"/>
                          <wp:effectExtent l="19050" t="0" r="9525" b="0"/>
                          <wp:docPr id="4" name="Imagen 4" descr="logo_cabecer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logo_cabecera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0675" cy="352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77A" w:rsidRDefault="00F3577A">
      <w:r>
        <w:separator/>
      </w:r>
    </w:p>
  </w:footnote>
  <w:footnote w:type="continuationSeparator" w:id="0">
    <w:p w:rsidR="00F3577A" w:rsidRDefault="00F35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33"/>
    <w:rsid w:val="000B0633"/>
    <w:rsid w:val="001D3CC2"/>
    <w:rsid w:val="001F53B5"/>
    <w:rsid w:val="002D126D"/>
    <w:rsid w:val="002E4404"/>
    <w:rsid w:val="002F153B"/>
    <w:rsid w:val="00576916"/>
    <w:rsid w:val="0067514F"/>
    <w:rsid w:val="006C24C7"/>
    <w:rsid w:val="00784F67"/>
    <w:rsid w:val="008062CE"/>
    <w:rsid w:val="008F4AA4"/>
    <w:rsid w:val="00911BE9"/>
    <w:rsid w:val="00A009EC"/>
    <w:rsid w:val="00A86DF1"/>
    <w:rsid w:val="00B509CC"/>
    <w:rsid w:val="00C72671"/>
    <w:rsid w:val="00CD2A08"/>
    <w:rsid w:val="00D76C1C"/>
    <w:rsid w:val="00D90AF5"/>
    <w:rsid w:val="00E05B05"/>
    <w:rsid w:val="00F3577A"/>
    <w:rsid w:val="00F83A5F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BAA1745-6364-4582-9916-053A33E7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stilo Ingeteam"/>
    <w:autoRedefine/>
    <w:qFormat/>
    <w:rsid w:val="00266186"/>
    <w:rPr>
      <w:rFonts w:ascii="Arial" w:hAnsi="Arial"/>
      <w:sz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66048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rsid w:val="00E66048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266186"/>
  </w:style>
  <w:style w:type="character" w:styleId="Hipervnculo">
    <w:name w:val="Hyperlink"/>
    <w:basedOn w:val="Fuentedeprrafopredeter"/>
    <w:rsid w:val="00B41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arin\AppData\Local\Temp\Rar$DI01.639\primera_hoja_IPT_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primera_hoja_IPT_E.dot</Template>
  <TotalTime>8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Links>
    <vt:vector size="24" baseType="variant">
      <vt:variant>
        <vt:i4>5505040</vt:i4>
      </vt:variant>
      <vt:variant>
        <vt:i4>1991</vt:i4>
      </vt:variant>
      <vt:variant>
        <vt:i4>1025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1994</vt:i4>
      </vt:variant>
      <vt:variant>
        <vt:i4>1026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1997</vt:i4>
      </vt:variant>
      <vt:variant>
        <vt:i4>1027</vt:i4>
      </vt:variant>
      <vt:variant>
        <vt:i4>1</vt:i4>
      </vt:variant>
      <vt:variant>
        <vt:lpwstr>logo_cabecera</vt:lpwstr>
      </vt:variant>
      <vt:variant>
        <vt:lpwstr/>
      </vt:variant>
      <vt:variant>
        <vt:i4>5505040</vt:i4>
      </vt:variant>
      <vt:variant>
        <vt:i4>2000</vt:i4>
      </vt:variant>
      <vt:variant>
        <vt:i4>1028</vt:i4>
      </vt:variant>
      <vt:variant>
        <vt:i4>1</vt:i4>
      </vt:variant>
      <vt:variant>
        <vt:lpwstr>logo_cabecera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I.M.G.. Marín García</dc:creator>
  <cp:lastModifiedBy>Arturo Albacete</cp:lastModifiedBy>
  <cp:revision>6</cp:revision>
  <dcterms:created xsi:type="dcterms:W3CDTF">2015-05-13T08:45:00Z</dcterms:created>
  <dcterms:modified xsi:type="dcterms:W3CDTF">2015-05-13T11:31:00Z</dcterms:modified>
</cp:coreProperties>
</file>